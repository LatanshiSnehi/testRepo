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C8" w:rsidRPr="00505A91" w:rsidRDefault="00CC31AA">
      <w:pPr>
        <w:pStyle w:val="SectionHeading"/>
        <w:rPr>
          <w:b/>
          <w:color w:val="002060"/>
          <w:sz w:val="28"/>
          <w:szCs w:val="28"/>
        </w:rPr>
      </w:pPr>
      <w:r w:rsidRPr="00505A91">
        <w:rPr>
          <w:b/>
          <w:noProof/>
          <w:color w:val="002060"/>
          <w:sz w:val="28"/>
          <w:szCs w:val="28"/>
          <w:lang w:val="en-IN" w:eastAsia="en-IN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64D9CC74" wp14:editId="128566AB">
                <wp:simplePos x="0" y="0"/>
                <wp:positionH relativeFrom="page">
                  <wp:posOffset>457200</wp:posOffset>
                </wp:positionH>
                <wp:positionV relativeFrom="margin">
                  <wp:align>top</wp:align>
                </wp:positionV>
                <wp:extent cx="1911350" cy="9210675"/>
                <wp:effectExtent l="0" t="0" r="12700" b="9525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0" cy="9210675"/>
                          <a:chOff x="0" y="-28544"/>
                          <a:chExt cx="1914541" cy="8705819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9541" y="-28544"/>
                            <a:ext cx="1905000" cy="5366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002060"/>
                                </w:rPr>
                                <w:alias w:val="Your Name"/>
                                <w:tag w:val=""/>
                                <w:id w:val="177164487"/>
                                <w:placeholder>
                                  <w:docPart w:val="5A1B8367CCF248A4AA9BC6BFAFC239A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BE44C8" w:rsidRPr="00CC31AA" w:rsidRDefault="00505A91">
                                  <w:pPr>
                                    <w:pStyle w:val="Name"/>
                                    <w:rPr>
                                      <w:b/>
                                      <w:color w:val="002060"/>
                                    </w:rPr>
                                  </w:pPr>
                                  <w:r w:rsidRPr="00CC31AA">
                                    <w:rPr>
                                      <w:b/>
                                      <w:color w:val="002060"/>
                                      <w:lang w:val="en-IN"/>
                                    </w:rPr>
                                    <w:t>Latanshi Snehi</w:t>
                                  </w:r>
                                </w:p>
                              </w:sdtContent>
                            </w:sdt>
                            <w:p w:rsidR="00BE44C8" w:rsidRPr="003A7F34" w:rsidRDefault="00664BFE" w:rsidP="003A7F34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rPr>
                                  <w:b/>
                                  <w:color w:val="002060"/>
                                </w:rPr>
                              </w:pPr>
                              <w:r w:rsidRPr="003A7F34">
                                <w:rPr>
                                  <w:b/>
                                  <w:color w:val="002060"/>
                                </w:rPr>
                                <w:t>PERSONAL INFO</w:t>
                              </w:r>
                            </w:p>
                            <w:p w:rsidR="00664BFE" w:rsidRPr="00CC31AA" w:rsidRDefault="00664BFE" w:rsidP="00664BFE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rPr>
                                  <w:b/>
                                  <w:color w:val="auto"/>
                                </w:rPr>
                              </w:pPr>
                              <w:r w:rsidRPr="00CC31AA">
                                <w:rPr>
                                  <w:b/>
                                  <w:color w:val="auto"/>
                                </w:rPr>
                                <w:t xml:space="preserve">ADDRESS </w:t>
                              </w:r>
                            </w:p>
                            <w:p w:rsidR="00664BFE" w:rsidRPr="00CC31AA" w:rsidRDefault="00664BFE" w:rsidP="00664BFE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rPr>
                                  <w:color w:val="auto"/>
                                </w:rPr>
                              </w:pPr>
                              <w:r w:rsidRPr="00CC31AA">
                                <w:rPr>
                                  <w:color w:val="auto"/>
                                </w:rPr>
                                <w:t xml:space="preserve">Govind Nagar </w:t>
                              </w:r>
                            </w:p>
                            <w:p w:rsidR="00664BFE" w:rsidRPr="00CC31AA" w:rsidRDefault="00664BFE" w:rsidP="00664BFE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rPr>
                                  <w:color w:val="auto"/>
                                </w:rPr>
                              </w:pPr>
                              <w:r w:rsidRPr="00CC31AA">
                                <w:rPr>
                                  <w:color w:val="auto"/>
                                </w:rPr>
                                <w:t xml:space="preserve">Saharanpur </w:t>
                              </w:r>
                            </w:p>
                            <w:p w:rsidR="00664BFE" w:rsidRPr="00CC31AA" w:rsidRDefault="00664BFE" w:rsidP="00664BFE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rPr>
                                  <w:b/>
                                  <w:color w:val="auto"/>
                                </w:rPr>
                              </w:pPr>
                              <w:r w:rsidRPr="00CC31AA">
                                <w:rPr>
                                  <w:b/>
                                  <w:color w:val="auto"/>
                                </w:rPr>
                                <w:t xml:space="preserve">PHONE </w:t>
                              </w:r>
                            </w:p>
                            <w:p w:rsidR="00664BFE" w:rsidRPr="00CC31AA" w:rsidRDefault="00664BFE" w:rsidP="00664BFE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rPr>
                                  <w:b/>
                                  <w:color w:val="auto"/>
                                </w:rPr>
                              </w:pPr>
                              <w:r w:rsidRPr="00CC31AA">
                                <w:rPr>
                                  <w:color w:val="auto"/>
                                </w:rPr>
                                <w:t>8265961202</w:t>
                              </w:r>
                              <w:r w:rsidRPr="00CC31AA">
                                <w:rPr>
                                  <w:color w:val="auto"/>
                                </w:rPr>
                                <w:br/>
                              </w:r>
                              <w:r w:rsidRPr="00CC31AA">
                                <w:rPr>
                                  <w:b/>
                                  <w:color w:val="auto"/>
                                </w:rPr>
                                <w:t>E-Mail</w:t>
                              </w:r>
                            </w:p>
                            <w:p w:rsidR="00664BFE" w:rsidRPr="00CC31AA" w:rsidRDefault="0070777E" w:rsidP="00664BFE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rPr>
                                  <w:color w:val="auto"/>
                                </w:rPr>
                              </w:pPr>
                              <w:hyperlink r:id="rId10" w:history="1">
                                <w:r w:rsidR="00664BFE" w:rsidRPr="00CC31AA">
                                  <w:rPr>
                                    <w:rStyle w:val="Hyperlink"/>
                                    <w:color w:val="auto"/>
                                  </w:rPr>
                                  <w:t>latanshisnehi@gmail.com</w:t>
                                </w:r>
                              </w:hyperlink>
                            </w:p>
                            <w:p w:rsidR="00664BFE" w:rsidRPr="00CC31AA" w:rsidRDefault="00664BFE" w:rsidP="00664BFE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rPr>
                                  <w:b/>
                                  <w:color w:val="auto"/>
                                </w:rPr>
                              </w:pPr>
                              <w:r w:rsidRPr="00CC31AA">
                                <w:rPr>
                                  <w:b/>
                                  <w:color w:val="auto"/>
                                </w:rPr>
                                <w:t>DATE-OF-BIRTH</w:t>
                              </w:r>
                            </w:p>
                            <w:p w:rsidR="00664BFE" w:rsidRPr="00CC31AA" w:rsidRDefault="00664BFE" w:rsidP="00664BFE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rPr>
                                  <w:color w:val="auto"/>
                                </w:rPr>
                              </w:pPr>
                              <w:r w:rsidRPr="00CC31AA">
                                <w:rPr>
                                  <w:color w:val="auto"/>
                                </w:rPr>
                                <w:t>14-11-1998</w:t>
                              </w:r>
                            </w:p>
                            <w:p w:rsidR="00664BFE" w:rsidRPr="00CC31AA" w:rsidRDefault="00664BFE" w:rsidP="00664BFE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  <w:rPr>
                                  <w:b/>
                                  <w:color w:val="auto"/>
                                </w:rPr>
                              </w:pPr>
                              <w:r w:rsidRPr="00CC31AA">
                                <w:rPr>
                                  <w:b/>
                                  <w:color w:val="auto"/>
                                </w:rPr>
                                <w:t>LinkedIn</w:t>
                              </w:r>
                            </w:p>
                            <w:p w:rsidR="00664BFE" w:rsidRPr="00CC31AA" w:rsidRDefault="00664BFE" w:rsidP="00664BFE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  <w:r w:rsidRPr="00CC31AA">
                                <w:rPr>
                                  <w:color w:val="auto"/>
                                </w:rPr>
                                <w:t>https://www.linkedin.com</w:t>
                              </w:r>
                              <w:r w:rsidR="00CC31AA" w:rsidRPr="00CC31AA">
                                <w:rPr>
                                  <w:color w:val="auto"/>
                                </w:rPr>
                                <w:t>/in/latanshi-snehi-848a72179</w:t>
                              </w:r>
                            </w:p>
                            <w:p w:rsidR="00664BFE" w:rsidRDefault="00664BFE" w:rsidP="00664BFE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5391211"/>
                            <a:ext cx="1905000" cy="32860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1AA" w:rsidRPr="00CC31AA" w:rsidRDefault="00CC31AA" w:rsidP="00CC31AA">
                              <w:pPr>
                                <w:pStyle w:val="SectionHeading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C31AA">
                                <w:rPr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  <w:t>DESGINING SKILLS</w:t>
                              </w:r>
                              <w:r w:rsidRPr="00CC31AA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CC31AA" w:rsidRPr="00CC31AA" w:rsidRDefault="00CC31AA" w:rsidP="00CC31AA">
                              <w:pPr>
                                <w:pStyle w:val="SectionHeading"/>
                                <w:numPr>
                                  <w:ilvl w:val="0"/>
                                  <w:numId w:val="19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 w:rsidRPr="00CC31AA">
                                <w:rPr>
                                  <w:color w:val="000000" w:themeColor="text1"/>
                                </w:rPr>
                                <w:t xml:space="preserve">HTML </w:t>
                              </w:r>
                            </w:p>
                            <w:p w:rsidR="00CC31AA" w:rsidRPr="00CC31AA" w:rsidRDefault="00CC31AA" w:rsidP="00CC31AA">
                              <w:pPr>
                                <w:pStyle w:val="SectionHeading"/>
                                <w:numPr>
                                  <w:ilvl w:val="0"/>
                                  <w:numId w:val="19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 w:rsidRPr="00CC31AA">
                                <w:rPr>
                                  <w:color w:val="000000" w:themeColor="text1"/>
                                </w:rPr>
                                <w:t>CSS</w:t>
                              </w:r>
                            </w:p>
                            <w:p w:rsidR="00CC31AA" w:rsidRPr="00CC31AA" w:rsidRDefault="00CC31AA" w:rsidP="00CC31AA">
                              <w:pPr>
                                <w:pStyle w:val="SectionHeading"/>
                                <w:numPr>
                                  <w:ilvl w:val="0"/>
                                  <w:numId w:val="19"/>
                                </w:num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CC31AA">
                                <w:rPr>
                                  <w:color w:val="000000" w:themeColor="text1"/>
                                </w:rPr>
                                <w:t>WEB DESIGINING</w:t>
                              </w:r>
                              <w:r w:rsidRPr="00CC31AA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CC31AA" w:rsidRDefault="00CC31AA" w:rsidP="00CC31AA">
                              <w:pPr>
                                <w:pStyle w:val="SectionHeading"/>
                              </w:pPr>
                            </w:p>
                            <w:p w:rsidR="00CC31AA" w:rsidRPr="00CC31AA" w:rsidRDefault="00CC31AA" w:rsidP="00CC31AA">
                              <w:pPr>
                                <w:pStyle w:val="SectionHeading"/>
                                <w:rPr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CC31AA">
                                <w:rPr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  <w:t xml:space="preserve">PROGRAMMING SKILLS </w:t>
                              </w:r>
                            </w:p>
                            <w:p w:rsidR="00CC31AA" w:rsidRPr="00CC31AA" w:rsidRDefault="00CC31AA" w:rsidP="00CC31AA">
                              <w:pPr>
                                <w:pStyle w:val="SectionHeading"/>
                                <w:numPr>
                                  <w:ilvl w:val="0"/>
                                  <w:numId w:val="20"/>
                                </w:numPr>
                                <w:rPr>
                                  <w:color w:val="auto"/>
                                </w:rPr>
                              </w:pPr>
                              <w:r w:rsidRPr="00CC31AA">
                                <w:rPr>
                                  <w:color w:val="auto"/>
                                </w:rPr>
                                <w:t>C</w:t>
                              </w:r>
                            </w:p>
                            <w:p w:rsidR="00CC31AA" w:rsidRPr="00CC31AA" w:rsidRDefault="00CC31AA" w:rsidP="00CC31AA">
                              <w:pPr>
                                <w:pStyle w:val="SectionHeading"/>
                                <w:numPr>
                                  <w:ilvl w:val="0"/>
                                  <w:numId w:val="20"/>
                                </w:numPr>
                                <w:rPr>
                                  <w:color w:val="auto"/>
                                </w:rPr>
                              </w:pPr>
                              <w:r w:rsidRPr="00CC31AA">
                                <w:rPr>
                                  <w:color w:val="auto"/>
                                </w:rPr>
                                <w:t>PYTHON</w:t>
                              </w:r>
                            </w:p>
                            <w:p w:rsidR="00CC31AA" w:rsidRPr="00CC31AA" w:rsidRDefault="00CC31AA" w:rsidP="00CC31AA">
                              <w:pPr>
                                <w:pStyle w:val="SectionHeading"/>
                                <w:numPr>
                                  <w:ilvl w:val="0"/>
                                  <w:numId w:val="20"/>
                                </w:numPr>
                                <w:rPr>
                                  <w:color w:val="auto"/>
                                </w:rPr>
                              </w:pPr>
                              <w:r w:rsidRPr="00CC31AA">
                                <w:rPr>
                                  <w:color w:val="auto"/>
                                </w:rPr>
                                <w:t>PHP</w:t>
                              </w:r>
                            </w:p>
                            <w:p w:rsidR="00BE44C8" w:rsidRDefault="00BE44C8" w:rsidP="00CC31AA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9CC74" id="Group 1" o:spid="_x0000_s1026" alt="Contact Info" style="position:absolute;margin-left:36pt;margin-top:0;width:150.5pt;height:725.25pt;z-index:251659264;mso-wrap-distance-left:7.2pt;mso-wrap-distance-right:7.2pt;mso-wrap-distance-bottom:3in;mso-position-horizontal-relative:page;mso-position-vertical:top;mso-position-vertical-relative:margin;mso-width-relative:margin;mso-height-relative:margin" coordorigin=",-285" coordsize="19145,8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95;top:-285;width:19050;height:53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rPr>
                            <w:b/>
                            <w:color w:val="002060"/>
                          </w:rPr>
                          <w:alias w:val="Your Name"/>
                          <w:tag w:val=""/>
                          <w:id w:val="177164487"/>
                          <w:placeholder>
                            <w:docPart w:val="5A1B8367CCF248A4AA9BC6BFAFC239AB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BE44C8" w:rsidRPr="00CC31AA" w:rsidRDefault="00505A91">
                            <w:pPr>
                              <w:pStyle w:val="Name"/>
                              <w:rPr>
                                <w:b/>
                                <w:color w:val="002060"/>
                              </w:rPr>
                            </w:pPr>
                            <w:r w:rsidRPr="00CC31AA">
                              <w:rPr>
                                <w:b/>
                                <w:color w:val="002060"/>
                                <w:lang w:val="en-IN"/>
                              </w:rPr>
                              <w:t>Latanshi Snehi</w:t>
                            </w:r>
                          </w:p>
                        </w:sdtContent>
                      </w:sdt>
                      <w:p w:rsidR="00BE44C8" w:rsidRPr="003A7F34" w:rsidRDefault="00664BFE" w:rsidP="003A7F34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rPr>
                            <w:b/>
                            <w:color w:val="002060"/>
                          </w:rPr>
                        </w:pPr>
                        <w:r w:rsidRPr="003A7F34">
                          <w:rPr>
                            <w:b/>
                            <w:color w:val="002060"/>
                          </w:rPr>
                          <w:t>PERSONAL INFO</w:t>
                        </w:r>
                      </w:p>
                      <w:p w:rsidR="00664BFE" w:rsidRPr="00CC31AA" w:rsidRDefault="00664BFE" w:rsidP="00664BFE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  <w:rPr>
                            <w:b/>
                            <w:color w:val="auto"/>
                          </w:rPr>
                        </w:pPr>
                        <w:r w:rsidRPr="00CC31AA">
                          <w:rPr>
                            <w:b/>
                            <w:color w:val="auto"/>
                          </w:rPr>
                          <w:t xml:space="preserve">ADDRESS </w:t>
                        </w:r>
                      </w:p>
                      <w:p w:rsidR="00664BFE" w:rsidRPr="00CC31AA" w:rsidRDefault="00664BFE" w:rsidP="00664BFE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  <w:rPr>
                            <w:color w:val="auto"/>
                          </w:rPr>
                        </w:pPr>
                        <w:r w:rsidRPr="00CC31AA">
                          <w:rPr>
                            <w:color w:val="auto"/>
                          </w:rPr>
                          <w:t xml:space="preserve">Govind Nagar </w:t>
                        </w:r>
                      </w:p>
                      <w:p w:rsidR="00664BFE" w:rsidRPr="00CC31AA" w:rsidRDefault="00664BFE" w:rsidP="00664BFE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  <w:rPr>
                            <w:color w:val="auto"/>
                          </w:rPr>
                        </w:pPr>
                        <w:r w:rsidRPr="00CC31AA">
                          <w:rPr>
                            <w:color w:val="auto"/>
                          </w:rPr>
                          <w:t xml:space="preserve">Saharanpur </w:t>
                        </w:r>
                      </w:p>
                      <w:p w:rsidR="00664BFE" w:rsidRPr="00CC31AA" w:rsidRDefault="00664BFE" w:rsidP="00664BFE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  <w:rPr>
                            <w:b/>
                            <w:color w:val="auto"/>
                          </w:rPr>
                        </w:pPr>
                        <w:r w:rsidRPr="00CC31AA">
                          <w:rPr>
                            <w:b/>
                            <w:color w:val="auto"/>
                          </w:rPr>
                          <w:t xml:space="preserve">PHONE </w:t>
                        </w:r>
                      </w:p>
                      <w:p w:rsidR="00664BFE" w:rsidRPr="00CC31AA" w:rsidRDefault="00664BFE" w:rsidP="00664BFE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  <w:rPr>
                            <w:b/>
                            <w:color w:val="auto"/>
                          </w:rPr>
                        </w:pPr>
                        <w:r w:rsidRPr="00CC31AA">
                          <w:rPr>
                            <w:color w:val="auto"/>
                          </w:rPr>
                          <w:t>8265961202</w:t>
                        </w:r>
                        <w:r w:rsidRPr="00CC31AA">
                          <w:rPr>
                            <w:color w:val="auto"/>
                          </w:rPr>
                          <w:br/>
                        </w:r>
                        <w:r w:rsidRPr="00CC31AA">
                          <w:rPr>
                            <w:b/>
                            <w:color w:val="auto"/>
                          </w:rPr>
                          <w:t>E-Mail</w:t>
                        </w:r>
                      </w:p>
                      <w:p w:rsidR="00664BFE" w:rsidRPr="00CC31AA" w:rsidRDefault="0070777E" w:rsidP="00664BFE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  <w:rPr>
                            <w:color w:val="auto"/>
                          </w:rPr>
                        </w:pPr>
                        <w:hyperlink r:id="rId11" w:history="1">
                          <w:r w:rsidR="00664BFE" w:rsidRPr="00CC31AA">
                            <w:rPr>
                              <w:rStyle w:val="Hyperlink"/>
                              <w:color w:val="auto"/>
                            </w:rPr>
                            <w:t>latanshisnehi@gmail.com</w:t>
                          </w:r>
                        </w:hyperlink>
                      </w:p>
                      <w:p w:rsidR="00664BFE" w:rsidRPr="00CC31AA" w:rsidRDefault="00664BFE" w:rsidP="00664BFE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  <w:rPr>
                            <w:b/>
                            <w:color w:val="auto"/>
                          </w:rPr>
                        </w:pPr>
                        <w:r w:rsidRPr="00CC31AA">
                          <w:rPr>
                            <w:b/>
                            <w:color w:val="auto"/>
                          </w:rPr>
                          <w:t>DATE-OF-BIRTH</w:t>
                        </w:r>
                      </w:p>
                      <w:p w:rsidR="00664BFE" w:rsidRPr="00CC31AA" w:rsidRDefault="00664BFE" w:rsidP="00664BFE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  <w:rPr>
                            <w:color w:val="auto"/>
                          </w:rPr>
                        </w:pPr>
                        <w:r w:rsidRPr="00CC31AA">
                          <w:rPr>
                            <w:color w:val="auto"/>
                          </w:rPr>
                          <w:t>14-11-1998</w:t>
                        </w:r>
                      </w:p>
                      <w:p w:rsidR="00664BFE" w:rsidRPr="00CC31AA" w:rsidRDefault="00664BFE" w:rsidP="00664BFE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  <w:rPr>
                            <w:b/>
                            <w:color w:val="auto"/>
                          </w:rPr>
                        </w:pPr>
                        <w:r w:rsidRPr="00CC31AA">
                          <w:rPr>
                            <w:b/>
                            <w:color w:val="auto"/>
                          </w:rPr>
                          <w:t>LinkedIn</w:t>
                        </w:r>
                      </w:p>
                      <w:p w:rsidR="00664BFE" w:rsidRPr="00CC31AA" w:rsidRDefault="00664BFE" w:rsidP="00664BFE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  <w:r w:rsidRPr="00CC31AA">
                          <w:rPr>
                            <w:color w:val="auto"/>
                          </w:rPr>
                          <w:t>https://www.linkedin.com</w:t>
                        </w:r>
                        <w:r w:rsidR="00CC31AA" w:rsidRPr="00CC31AA">
                          <w:rPr>
                            <w:color w:val="auto"/>
                          </w:rPr>
                          <w:t>/in/latanshi-snehi-848a72179</w:t>
                        </w:r>
                      </w:p>
                      <w:p w:rsidR="00664BFE" w:rsidRDefault="00664BFE" w:rsidP="00664BFE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</w:p>
                    </w:txbxContent>
                  </v:textbox>
                </v:shape>
                <v:shape id="Text Box 12" o:spid="_x0000_s1028" type="#_x0000_t202" style="position:absolute;top:53912;width:19050;height:328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p w:rsidR="00CC31AA" w:rsidRPr="00CC31AA" w:rsidRDefault="00CC31AA" w:rsidP="00CC31AA">
                        <w:pPr>
                          <w:pStyle w:val="SectionHeading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C31AA">
                          <w:rPr>
                            <w:b/>
                            <w:color w:val="002060"/>
                            <w:sz w:val="28"/>
                            <w:szCs w:val="28"/>
                          </w:rPr>
                          <w:t>DESGINING SKILLS</w:t>
                        </w:r>
                        <w:r w:rsidRPr="00CC31AA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CC31AA" w:rsidRPr="00CC31AA" w:rsidRDefault="00CC31AA" w:rsidP="00CC31AA">
                        <w:pPr>
                          <w:pStyle w:val="SectionHeading"/>
                          <w:numPr>
                            <w:ilvl w:val="0"/>
                            <w:numId w:val="19"/>
                          </w:numPr>
                          <w:rPr>
                            <w:color w:val="000000" w:themeColor="text1"/>
                          </w:rPr>
                        </w:pPr>
                        <w:r w:rsidRPr="00CC31AA">
                          <w:rPr>
                            <w:color w:val="000000" w:themeColor="text1"/>
                          </w:rPr>
                          <w:t xml:space="preserve">HTML </w:t>
                        </w:r>
                      </w:p>
                      <w:p w:rsidR="00CC31AA" w:rsidRPr="00CC31AA" w:rsidRDefault="00CC31AA" w:rsidP="00CC31AA">
                        <w:pPr>
                          <w:pStyle w:val="SectionHeading"/>
                          <w:numPr>
                            <w:ilvl w:val="0"/>
                            <w:numId w:val="19"/>
                          </w:numPr>
                          <w:rPr>
                            <w:color w:val="000000" w:themeColor="text1"/>
                          </w:rPr>
                        </w:pPr>
                        <w:r w:rsidRPr="00CC31AA">
                          <w:rPr>
                            <w:color w:val="000000" w:themeColor="text1"/>
                          </w:rPr>
                          <w:t>CSS</w:t>
                        </w:r>
                      </w:p>
                      <w:p w:rsidR="00CC31AA" w:rsidRPr="00CC31AA" w:rsidRDefault="00CC31AA" w:rsidP="00CC31AA">
                        <w:pPr>
                          <w:pStyle w:val="SectionHeading"/>
                          <w:numPr>
                            <w:ilvl w:val="0"/>
                            <w:numId w:val="19"/>
                          </w:numPr>
                          <w:rPr>
                            <w:b/>
                            <w:color w:val="000000" w:themeColor="text1"/>
                          </w:rPr>
                        </w:pPr>
                        <w:r w:rsidRPr="00CC31AA">
                          <w:rPr>
                            <w:color w:val="000000" w:themeColor="text1"/>
                          </w:rPr>
                          <w:t>WEB DESIGINING</w:t>
                        </w:r>
                        <w:r w:rsidRPr="00CC31AA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</w:p>
                      <w:p w:rsidR="00CC31AA" w:rsidRDefault="00CC31AA" w:rsidP="00CC31AA">
                        <w:pPr>
                          <w:pStyle w:val="SectionHeading"/>
                        </w:pPr>
                      </w:p>
                      <w:p w:rsidR="00CC31AA" w:rsidRPr="00CC31AA" w:rsidRDefault="00CC31AA" w:rsidP="00CC31AA">
                        <w:pPr>
                          <w:pStyle w:val="SectionHeading"/>
                          <w:rPr>
                            <w:b/>
                            <w:color w:val="002060"/>
                            <w:sz w:val="28"/>
                            <w:szCs w:val="28"/>
                          </w:rPr>
                        </w:pPr>
                        <w:r w:rsidRPr="00CC31AA">
                          <w:rPr>
                            <w:b/>
                            <w:color w:val="002060"/>
                            <w:sz w:val="28"/>
                            <w:szCs w:val="28"/>
                          </w:rPr>
                          <w:t xml:space="preserve">PROGRAMMING SKILLS </w:t>
                        </w:r>
                      </w:p>
                      <w:p w:rsidR="00CC31AA" w:rsidRPr="00CC31AA" w:rsidRDefault="00CC31AA" w:rsidP="00CC31AA">
                        <w:pPr>
                          <w:pStyle w:val="SectionHeading"/>
                          <w:numPr>
                            <w:ilvl w:val="0"/>
                            <w:numId w:val="20"/>
                          </w:numPr>
                          <w:rPr>
                            <w:color w:val="auto"/>
                          </w:rPr>
                        </w:pPr>
                        <w:r w:rsidRPr="00CC31AA">
                          <w:rPr>
                            <w:color w:val="auto"/>
                          </w:rPr>
                          <w:t>C</w:t>
                        </w:r>
                      </w:p>
                      <w:p w:rsidR="00CC31AA" w:rsidRPr="00CC31AA" w:rsidRDefault="00CC31AA" w:rsidP="00CC31AA">
                        <w:pPr>
                          <w:pStyle w:val="SectionHeading"/>
                          <w:numPr>
                            <w:ilvl w:val="0"/>
                            <w:numId w:val="20"/>
                          </w:numPr>
                          <w:rPr>
                            <w:color w:val="auto"/>
                          </w:rPr>
                        </w:pPr>
                        <w:r w:rsidRPr="00CC31AA">
                          <w:rPr>
                            <w:color w:val="auto"/>
                          </w:rPr>
                          <w:t>PYTHON</w:t>
                        </w:r>
                      </w:p>
                      <w:p w:rsidR="00CC31AA" w:rsidRPr="00CC31AA" w:rsidRDefault="00CC31AA" w:rsidP="00CC31AA">
                        <w:pPr>
                          <w:pStyle w:val="SectionHeading"/>
                          <w:numPr>
                            <w:ilvl w:val="0"/>
                            <w:numId w:val="20"/>
                          </w:numPr>
                          <w:rPr>
                            <w:color w:val="auto"/>
                          </w:rPr>
                        </w:pPr>
                        <w:r w:rsidRPr="00CC31AA">
                          <w:rPr>
                            <w:color w:val="auto"/>
                          </w:rPr>
                          <w:t>PHP</w:t>
                        </w:r>
                      </w:p>
                      <w:p w:rsidR="00BE44C8" w:rsidRDefault="00BE44C8" w:rsidP="00CC31AA"/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EB6FCC" w:rsidRPr="00505A91">
        <w:rPr>
          <w:b/>
          <w:color w:val="002060"/>
          <w:sz w:val="28"/>
          <w:szCs w:val="28"/>
        </w:rPr>
        <w:t>Objective</w:t>
      </w:r>
    </w:p>
    <w:p w:rsidR="00BE44C8" w:rsidRDefault="00505A91" w:rsidP="00505A91">
      <w:r>
        <w:t>To obtain an internship working with experienced Software Engineers that will utilize my strong design and analytical skills. A hard-working and self-motivated graduate in Computer Science</w:t>
      </w:r>
      <w:r w:rsidR="00D30E90">
        <w:t>.</w:t>
      </w:r>
      <w:r>
        <w:t xml:space="preserve"> I </w:t>
      </w:r>
      <w:r w:rsidR="00D30E90">
        <w:t>have completed projects, consulted in the computer center and tutored undergraduates.</w:t>
      </w:r>
    </w:p>
    <w:p w:rsidR="00BE44C8" w:rsidRPr="00D30E90" w:rsidRDefault="00EB6FCC">
      <w:pPr>
        <w:pStyle w:val="SectionHeading"/>
        <w:rPr>
          <w:b/>
          <w:color w:val="002060"/>
          <w:sz w:val="28"/>
          <w:szCs w:val="28"/>
        </w:rPr>
      </w:pPr>
      <w:r w:rsidRPr="00D30E90">
        <w:rPr>
          <w:b/>
          <w:color w:val="002060"/>
          <w:sz w:val="28"/>
          <w:szCs w:val="28"/>
        </w:rPr>
        <w:t>Experience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6F4657AF273C4DF9BDE4FC88C930F819"/>
            </w:placeholder>
            <w15:repeatingSectionItem/>
          </w:sdtPr>
          <w:sdtEndPr/>
          <w:sdtContent>
            <w:p w:rsidR="00BE44C8" w:rsidRPr="003A7F34" w:rsidRDefault="00D30E90">
              <w:pPr>
                <w:pStyle w:val="ResumeDate"/>
                <w:rPr>
                  <w:b/>
                </w:rPr>
              </w:pPr>
              <w:r w:rsidRPr="003A7F34">
                <w:rPr>
                  <w:b/>
                </w:rPr>
                <w:t>From: 13/ JUNE /2018</w:t>
              </w:r>
            </w:p>
            <w:p w:rsidR="00BE44C8" w:rsidRDefault="00D30E90">
              <w:pPr>
                <w:pStyle w:val="Subsection"/>
              </w:pPr>
              <w:r>
                <w:t>CETPA, ROORKEE</w:t>
              </w:r>
            </w:p>
            <w:p w:rsidR="00BE44C8" w:rsidRPr="003A7F34" w:rsidRDefault="00D30E90">
              <w:pPr>
                <w:pStyle w:val="Description"/>
                <w:rPr>
                  <w:b/>
                </w:rPr>
              </w:pPr>
              <w:r w:rsidRPr="003A7F34">
                <w:rPr>
                  <w:b/>
                </w:rPr>
                <w:t>TRAINING</w:t>
              </w:r>
            </w:p>
            <w:p w:rsidR="00D30E90" w:rsidRDefault="00D30E90" w:rsidP="00D30E90">
              <w:pPr>
                <w:pStyle w:val="ListBullet"/>
              </w:pPr>
              <w:r>
                <w:t>4 weeks certified training in PYTHON language.</w:t>
              </w:r>
            </w:p>
            <w:p w:rsidR="00BE44C8" w:rsidRDefault="00D30E90" w:rsidP="00D30E90">
              <w:pPr>
                <w:pStyle w:val="ListBullet"/>
              </w:pPr>
              <w:r>
                <w:t>Train ticketing  system project</w:t>
              </w:r>
            </w:p>
          </w:sdtContent>
        </w:sdt>
        <w:sdt>
          <w:sdtPr>
            <w:rPr>
              <w:sz w:val="20"/>
            </w:rPr>
            <w:id w:val="-1160378046"/>
            <w:placeholder>
              <w:docPart w:val="068A769BD2A84478AD6B238E16A7ED6E"/>
            </w:placeholder>
            <w15:repeatingSectionItem/>
          </w:sdtPr>
          <w:sdtEndPr/>
          <w:sdtContent>
            <w:p w:rsidR="00D30E90" w:rsidRPr="003A7F34" w:rsidRDefault="00D30E90" w:rsidP="00D30E90">
              <w:pPr>
                <w:pStyle w:val="ResumeDate"/>
                <w:rPr>
                  <w:b/>
                </w:rPr>
              </w:pPr>
              <w:r w:rsidRPr="003A7F34">
                <w:rPr>
                  <w:b/>
                </w:rPr>
                <w:t>From: 15/ JULY /2018</w:t>
              </w:r>
            </w:p>
            <w:p w:rsidR="00D30E90" w:rsidRDefault="00D30E90" w:rsidP="00D30E90">
              <w:pPr>
                <w:pStyle w:val="ResumeDate"/>
              </w:pPr>
              <w:r>
                <w:t>SAHARANPUR</w:t>
              </w:r>
            </w:p>
            <w:p w:rsidR="00D30E90" w:rsidRPr="003A7F34" w:rsidRDefault="00D30E90">
              <w:pPr>
                <w:pStyle w:val="Description"/>
                <w:rPr>
                  <w:b/>
                </w:rPr>
              </w:pPr>
              <w:r w:rsidRPr="003A7F34">
                <w:rPr>
                  <w:b/>
                </w:rPr>
                <w:t>TRAINING</w:t>
              </w:r>
              <w:bookmarkStart w:id="0" w:name="_GoBack"/>
              <w:bookmarkEnd w:id="0"/>
            </w:p>
            <w:p w:rsidR="00D30E90" w:rsidRDefault="00D30E90" w:rsidP="00D30E90">
              <w:pPr>
                <w:pStyle w:val="ListBullet"/>
              </w:pPr>
              <w:r>
                <w:t>2 months training in PHP.</w:t>
              </w:r>
            </w:p>
            <w:p w:rsidR="00D30E90" w:rsidRDefault="00D30E90" w:rsidP="00D30E90">
              <w:pPr>
                <w:pStyle w:val="ListBullet"/>
              </w:pPr>
              <w:r>
                <w:t>College online website project</w:t>
              </w:r>
            </w:p>
          </w:sdtContent>
        </w:sdt>
      </w:sdtContent>
    </w:sdt>
    <w:p w:rsidR="00BE44C8" w:rsidRPr="00664BFE" w:rsidRDefault="00EB6FCC">
      <w:pPr>
        <w:pStyle w:val="SectionHeading"/>
        <w:rPr>
          <w:b/>
          <w:color w:val="002060"/>
          <w:sz w:val="28"/>
          <w:szCs w:val="28"/>
        </w:rPr>
      </w:pPr>
      <w:r w:rsidRPr="00664BFE">
        <w:rPr>
          <w:b/>
          <w:color w:val="002060"/>
          <w:sz w:val="28"/>
          <w:szCs w:val="28"/>
        </w:rP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6F4657AF273C4DF9BDE4FC88C930F819"/>
            </w:placeholder>
            <w15:repeatingSectionItem/>
          </w:sdtPr>
          <w:sdtEndPr/>
          <w:sdtContent>
            <w:p w:rsidR="00BE44C8" w:rsidRPr="003A7F34" w:rsidRDefault="00664BFE">
              <w:pPr>
                <w:pStyle w:val="ResumeDate"/>
                <w:rPr>
                  <w:b/>
                </w:rPr>
              </w:pPr>
              <w:r w:rsidRPr="003A7F34">
                <w:rPr>
                  <w:b/>
                </w:rPr>
                <w:t>2014</w:t>
              </w:r>
            </w:p>
            <w:p w:rsidR="00BE44C8" w:rsidRDefault="00D30E90">
              <w:pPr>
                <w:pStyle w:val="Subsection"/>
              </w:pPr>
              <w:r>
                <w:t>SOPHIA GIRL’S HIGH SCHOOL, SAHARNPUR</w:t>
              </w:r>
            </w:p>
            <w:p w:rsidR="00BE44C8" w:rsidRPr="003A7F34" w:rsidRDefault="00D30E90">
              <w:pPr>
                <w:pStyle w:val="Description"/>
                <w:rPr>
                  <w:b/>
                </w:rPr>
              </w:pPr>
              <w:r w:rsidRPr="003A7F34">
                <w:rPr>
                  <w:b/>
                </w:rPr>
                <w:t>HIGH SCHOOL</w:t>
              </w:r>
            </w:p>
            <w:p w:rsidR="00D30E90" w:rsidRDefault="00D30E90" w:rsidP="00D30E90">
              <w:pPr>
                <w:pStyle w:val="ListBullet"/>
              </w:pPr>
              <w:r>
                <w:t>High school in Science stream.</w:t>
              </w:r>
            </w:p>
            <w:p w:rsidR="00664BFE" w:rsidRDefault="00664BFE" w:rsidP="00D30E90">
              <w:pPr>
                <w:pStyle w:val="ListBullet"/>
              </w:pPr>
              <w:r>
                <w:t>UP Board</w:t>
              </w:r>
            </w:p>
            <w:p w:rsidR="00BE44C8" w:rsidRDefault="00D30E90" w:rsidP="00D30E90">
              <w:pPr>
                <w:pStyle w:val="ListBullet"/>
              </w:pPr>
              <w:r>
                <w:t>With 85.6%</w:t>
              </w:r>
            </w:p>
          </w:sdtContent>
        </w:sdt>
        <w:sdt>
          <w:sdtPr>
            <w:rPr>
              <w:sz w:val="20"/>
            </w:rPr>
            <w:id w:val="518816166"/>
            <w:placeholder>
              <w:docPart w:val="147C240E0A31489CBF4BC0C2ECE9BD9E"/>
            </w:placeholder>
            <w15:repeatingSectionItem/>
          </w:sdtPr>
          <w:sdtEndPr/>
          <w:sdtContent>
            <w:p w:rsidR="00D30E90" w:rsidRPr="003A7F34" w:rsidRDefault="00D30E90">
              <w:pPr>
                <w:pStyle w:val="ResumeDate"/>
                <w:rPr>
                  <w:b/>
                </w:rPr>
              </w:pPr>
              <w:r w:rsidRPr="003A7F34">
                <w:rPr>
                  <w:b/>
                </w:rPr>
                <w:t>2016</w:t>
              </w:r>
            </w:p>
            <w:p w:rsidR="003A7F34" w:rsidRDefault="00664BFE" w:rsidP="00664BFE">
              <w:pPr>
                <w:pStyle w:val="Subsection"/>
              </w:pPr>
              <w:r>
                <w:t>GURU NANAK GIRL’S INTER COLLEGE</w:t>
              </w:r>
              <w:r w:rsidR="00D30E90">
                <w:t>,</w:t>
              </w:r>
              <w:r>
                <w:t xml:space="preserve"> SAHARNPUR</w:t>
              </w:r>
            </w:p>
            <w:p w:rsidR="00664BFE" w:rsidRPr="003A7F34" w:rsidRDefault="00664BFE" w:rsidP="00664BFE">
              <w:pPr>
                <w:pStyle w:val="Subsection"/>
                <w:rPr>
                  <w:sz w:val="28"/>
                  <w:szCs w:val="28"/>
                </w:rPr>
              </w:pPr>
              <w:r w:rsidRPr="003A7F34">
                <w:rPr>
                  <w:sz w:val="28"/>
                  <w:szCs w:val="28"/>
                </w:rPr>
                <w:t>INTERMEDIATE</w:t>
              </w:r>
            </w:p>
            <w:p w:rsidR="00D30E90" w:rsidRDefault="00664BFE" w:rsidP="00D30E90">
              <w:pPr>
                <w:pStyle w:val="ListBullet"/>
              </w:pPr>
              <w:r>
                <w:t>Intermediate in Physics, Chemistry and Mathematics.</w:t>
              </w:r>
            </w:p>
            <w:p w:rsidR="00664BFE" w:rsidRDefault="00664BFE" w:rsidP="00D30E90">
              <w:pPr>
                <w:pStyle w:val="ListBullet"/>
              </w:pPr>
              <w:r>
                <w:t>UP Board.</w:t>
              </w:r>
            </w:p>
            <w:p w:rsidR="00D30E90" w:rsidRDefault="00664BFE" w:rsidP="00664BFE">
              <w:pPr>
                <w:pStyle w:val="ListBullet"/>
              </w:pPr>
              <w:r>
                <w:t>With 69.8%.</w:t>
              </w:r>
            </w:p>
          </w:sdtContent>
        </w:sdt>
        <w:sdt>
          <w:sdtPr>
            <w:rPr>
              <w:sz w:val="20"/>
            </w:rPr>
            <w:id w:val="-1515924347"/>
            <w:placeholder>
              <w:docPart w:val="C6B3C624A1E5403697D5CF646945CCAA"/>
            </w:placeholder>
            <w15:repeatingSectionItem/>
          </w:sdtPr>
          <w:sdtEndPr/>
          <w:sdtContent>
            <w:p w:rsidR="00664BFE" w:rsidRPr="003A7F34" w:rsidRDefault="00664BFE">
              <w:pPr>
                <w:pStyle w:val="ResumeDate"/>
                <w:rPr>
                  <w:b/>
                </w:rPr>
              </w:pPr>
              <w:r w:rsidRPr="003A7F34">
                <w:rPr>
                  <w:b/>
                </w:rPr>
                <w:t>2016-2020</w:t>
              </w:r>
            </w:p>
            <w:p w:rsidR="00664BFE" w:rsidRDefault="00664BFE" w:rsidP="00664BFE">
              <w:pPr>
                <w:pStyle w:val="Subsection"/>
              </w:pPr>
              <w:r>
                <w:t>DEV BHOOMI GROUP OF INSTITUTIONS, SAHARANPUR</w:t>
              </w:r>
            </w:p>
            <w:p w:rsidR="00664BFE" w:rsidRPr="003A7F34" w:rsidRDefault="00664BFE" w:rsidP="00664BFE">
              <w:pPr>
                <w:pStyle w:val="Subsection"/>
                <w:rPr>
                  <w:sz w:val="28"/>
                  <w:szCs w:val="28"/>
                </w:rPr>
              </w:pPr>
              <w:r w:rsidRPr="003A7F34">
                <w:rPr>
                  <w:sz w:val="28"/>
                  <w:szCs w:val="28"/>
                </w:rPr>
                <w:t>GRADUATION</w:t>
              </w:r>
            </w:p>
            <w:p w:rsidR="00664BFE" w:rsidRDefault="00664BFE" w:rsidP="00D30E90">
              <w:pPr>
                <w:pStyle w:val="ListBullet"/>
              </w:pPr>
              <w:r>
                <w:t xml:space="preserve">Pursuing </w:t>
              </w:r>
              <w:proofErr w:type="gramStart"/>
              <w:r>
                <w:t>B.Tech</w:t>
              </w:r>
              <w:proofErr w:type="gramEnd"/>
              <w:r>
                <w:t xml:space="preserve"> in Computer Science and Engineering.</w:t>
              </w:r>
            </w:p>
            <w:p w:rsidR="00664BFE" w:rsidRDefault="0070777E" w:rsidP="00664BFE">
              <w:pPr>
                <w:pStyle w:val="ListBullet"/>
                <w:numPr>
                  <w:ilvl w:val="0"/>
                  <w:numId w:val="0"/>
                </w:numPr>
                <w:ind w:left="216"/>
              </w:pPr>
            </w:p>
          </w:sdtContent>
        </w:sdt>
      </w:sdtContent>
    </w:sdt>
    <w:p w:rsidR="00CC31AA" w:rsidRPr="00CC31AA" w:rsidRDefault="00CC31AA" w:rsidP="00CC31AA">
      <w:pPr>
        <w:pStyle w:val="SectionHeading"/>
        <w:ind w:left="720"/>
        <w:rPr>
          <w:color w:val="auto"/>
        </w:rPr>
      </w:pPr>
    </w:p>
    <w:sectPr w:rsidR="00CC31AA" w:rsidRPr="00CC31AA">
      <w:headerReference w:type="default" r:id="rId12"/>
      <w:footerReference w:type="default" r:id="rId13"/>
      <w:headerReference w:type="first" r:id="rId14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77E" w:rsidRDefault="0070777E">
      <w:pPr>
        <w:spacing w:after="0" w:line="240" w:lineRule="auto"/>
      </w:pPr>
      <w:r>
        <w:separator/>
      </w:r>
    </w:p>
  </w:endnote>
  <w:endnote w:type="continuationSeparator" w:id="0">
    <w:p w:rsidR="0070777E" w:rsidRDefault="00707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4C8" w:rsidRDefault="00EB6FCC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E44C8" w:rsidRDefault="00EB6FCC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7F3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BE44C8" w:rsidRDefault="00EB6FCC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A7F3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77E" w:rsidRDefault="0070777E">
      <w:pPr>
        <w:spacing w:after="0" w:line="240" w:lineRule="auto"/>
      </w:pPr>
      <w:r>
        <w:separator/>
      </w:r>
    </w:p>
  </w:footnote>
  <w:footnote w:type="continuationSeparator" w:id="0">
    <w:p w:rsidR="0070777E" w:rsidRDefault="00707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4C8" w:rsidRDefault="00EB6FCC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900225F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4C8" w:rsidRDefault="00EB6FCC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D340821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83C22"/>
    <w:multiLevelType w:val="hybridMultilevel"/>
    <w:tmpl w:val="58DC5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36B7E"/>
    <w:multiLevelType w:val="hybridMultilevel"/>
    <w:tmpl w:val="0EBCC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B54DD"/>
    <w:multiLevelType w:val="hybridMultilevel"/>
    <w:tmpl w:val="C44C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8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7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91"/>
    <w:rsid w:val="003A7F34"/>
    <w:rsid w:val="00505A91"/>
    <w:rsid w:val="00664BFE"/>
    <w:rsid w:val="0070777E"/>
    <w:rsid w:val="00BE44C8"/>
    <w:rsid w:val="00CC31AA"/>
    <w:rsid w:val="00D30E90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02F0F"/>
  <w15:chartTrackingRefBased/>
  <w15:docId w15:val="{D333F681-ED07-4363-8CB1-0BEA4B9D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664BFE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atanshisnehi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latanshisnehi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4657AF273C4DF9BDE4FC88C930F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D3B5E-E08B-4A9B-BCB1-532EDE1DB1DD}"/>
      </w:docPartPr>
      <w:docPartBody>
        <w:p w:rsidR="00DF600D" w:rsidRDefault="00591718">
          <w:pPr>
            <w:pStyle w:val="6F4657AF273C4DF9BDE4FC88C930F81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A1B8367CCF248A4AA9BC6BFAFC23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B7EFC-0D71-43C2-9F3F-3F6CA75F20EA}"/>
      </w:docPartPr>
      <w:docPartBody>
        <w:p w:rsidR="00DF600D" w:rsidRDefault="00591718">
          <w:pPr>
            <w:pStyle w:val="5A1B8367CCF248A4AA9BC6BFAFC239AB"/>
          </w:pPr>
          <w:r>
            <w:t>[Your Name]</w:t>
          </w:r>
        </w:p>
      </w:docPartBody>
    </w:docPart>
    <w:docPart>
      <w:docPartPr>
        <w:name w:val="068A769BD2A84478AD6B238E16A7E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E7B43-21FA-4535-A596-5C012BE3BA14}"/>
      </w:docPartPr>
      <w:docPartBody>
        <w:p w:rsidR="00DF600D" w:rsidRDefault="00CC39FF" w:rsidP="00CC39FF">
          <w:pPr>
            <w:pStyle w:val="068A769BD2A84478AD6B238E16A7ED6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7C240E0A31489CBF4BC0C2ECE9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74755-C27B-4BB9-A3E0-B9C829E985EF}"/>
      </w:docPartPr>
      <w:docPartBody>
        <w:p w:rsidR="00DF600D" w:rsidRDefault="00CC39FF" w:rsidP="00CC39FF">
          <w:pPr>
            <w:pStyle w:val="147C240E0A31489CBF4BC0C2ECE9BD9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6B3C624A1E5403697D5CF646945C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E6009-F4F3-4BE7-93F3-E6AF8D62DE2A}"/>
      </w:docPartPr>
      <w:docPartBody>
        <w:p w:rsidR="00DF600D" w:rsidRDefault="00CC39FF" w:rsidP="00CC39FF">
          <w:pPr>
            <w:pStyle w:val="C6B3C624A1E5403697D5CF646945CCA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FF"/>
    <w:rsid w:val="00591718"/>
    <w:rsid w:val="00CC39FF"/>
    <w:rsid w:val="00DF600D"/>
    <w:rsid w:val="00F5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618A2C4F6B45F78723926CDDAA4D1F">
    <w:name w:val="B5618A2C4F6B45F78723926CDDAA4D1F"/>
  </w:style>
  <w:style w:type="character" w:styleId="PlaceholderText">
    <w:name w:val="Placeholder Text"/>
    <w:basedOn w:val="DefaultParagraphFont"/>
    <w:uiPriority w:val="99"/>
    <w:semiHidden/>
    <w:rsid w:val="00CC39FF"/>
    <w:rPr>
      <w:color w:val="808080"/>
    </w:rPr>
  </w:style>
  <w:style w:type="paragraph" w:customStyle="1" w:styleId="6F4657AF273C4DF9BDE4FC88C930F819">
    <w:name w:val="6F4657AF273C4DF9BDE4FC88C930F819"/>
  </w:style>
  <w:style w:type="paragraph" w:customStyle="1" w:styleId="F6E2BA1FCBE84696832DA532F2838E9C">
    <w:name w:val="F6E2BA1FCBE84696832DA532F2838E9C"/>
  </w:style>
  <w:style w:type="paragraph" w:customStyle="1" w:styleId="EC99DD19E7AF47FDAA25DD9276F8E1D1">
    <w:name w:val="EC99DD19E7AF47FDAA25DD9276F8E1D1"/>
  </w:style>
  <w:style w:type="paragraph" w:customStyle="1" w:styleId="735AA7A3B447448891650E7E32CCC31D">
    <w:name w:val="735AA7A3B447448891650E7E32CCC31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  <w:lang w:val="en-US" w:eastAsia="en-US"/>
    </w:rPr>
  </w:style>
  <w:style w:type="paragraph" w:customStyle="1" w:styleId="0C732B28CEB440F19286CA870A4D7A51">
    <w:name w:val="0C732B28CEB440F19286CA870A4D7A51"/>
  </w:style>
  <w:style w:type="paragraph" w:customStyle="1" w:styleId="CB438497FC014870B63A0BAF10CB604D">
    <w:name w:val="CB438497FC014870B63A0BAF10CB604D"/>
  </w:style>
  <w:style w:type="paragraph" w:customStyle="1" w:styleId="542AAF0EF7B8456D91E1F44E3596BA38">
    <w:name w:val="542AAF0EF7B8456D91E1F44E3596BA38"/>
  </w:style>
  <w:style w:type="paragraph" w:customStyle="1" w:styleId="D2A1E146EA6D484AA521CE1D7CA6658D">
    <w:name w:val="D2A1E146EA6D484AA521CE1D7CA6658D"/>
  </w:style>
  <w:style w:type="paragraph" w:customStyle="1" w:styleId="5A1B8367CCF248A4AA9BC6BFAFC239AB">
    <w:name w:val="5A1B8367CCF248A4AA9BC6BFAFC239AB"/>
  </w:style>
  <w:style w:type="paragraph" w:customStyle="1" w:styleId="2982CE619AB848E9AAF5EACCC1444A60">
    <w:name w:val="2982CE619AB848E9AAF5EACCC1444A60"/>
  </w:style>
  <w:style w:type="paragraph" w:customStyle="1" w:styleId="068A769BD2A84478AD6B238E16A7ED6E">
    <w:name w:val="068A769BD2A84478AD6B238E16A7ED6E"/>
    <w:rsid w:val="00CC39FF"/>
  </w:style>
  <w:style w:type="paragraph" w:customStyle="1" w:styleId="147C240E0A31489CBF4BC0C2ECE9BD9E">
    <w:name w:val="147C240E0A31489CBF4BC0C2ECE9BD9E"/>
    <w:rsid w:val="00CC39FF"/>
  </w:style>
  <w:style w:type="paragraph" w:customStyle="1" w:styleId="C6B3C624A1E5403697D5CF646945CCAA">
    <w:name w:val="C6B3C624A1E5403697D5CF646945CCAA"/>
    <w:rsid w:val="00CC39FF"/>
  </w:style>
  <w:style w:type="paragraph" w:customStyle="1" w:styleId="DCDF0E44EA9040CFA5028E09AF70541B">
    <w:name w:val="DCDF0E44EA9040CFA5028E09AF70541B"/>
    <w:rsid w:val="00CC39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4E863-B81A-40CC-B5EB-26B17E37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43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Latanshi Snehi</dc:creator>
  <cp:keywords/>
  <cp:lastModifiedBy>Latanshi Snehi</cp:lastModifiedBy>
  <cp:revision>2</cp:revision>
  <dcterms:created xsi:type="dcterms:W3CDTF">2019-05-05T15:44:00Z</dcterms:created>
  <dcterms:modified xsi:type="dcterms:W3CDTF">2019-05-05T16:34:00Z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